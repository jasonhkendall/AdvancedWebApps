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34A49" w14:textId="77777777" w:rsidR="00524388" w:rsidRPr="00285921" w:rsidRDefault="0003480C" w:rsidP="0003480C">
      <w:pPr>
        <w:pStyle w:val="Title"/>
        <w:tabs>
          <w:tab w:val="left" w:pos="9303"/>
        </w:tabs>
        <w:rPr>
          <w:kern w:val="0"/>
          <w:sz w:val="44"/>
          <w:szCs w:val="32"/>
        </w:rPr>
      </w:pPr>
      <w:r w:rsidRPr="00285921">
        <w:rPr>
          <w:color w:val="7030A0"/>
        </w:rPr>
        <w:t>Advanced Web Apps</w:t>
      </w:r>
      <w:r w:rsidRPr="00285921">
        <w:rPr>
          <w:kern w:val="0"/>
          <w:sz w:val="44"/>
          <w:szCs w:val="32"/>
        </w:rPr>
        <w:tab/>
      </w:r>
    </w:p>
    <w:p w14:paraId="7135B74C" w14:textId="24D384BC" w:rsidR="00524388" w:rsidRPr="00285921" w:rsidRDefault="0003480C">
      <w:pPr>
        <w:pStyle w:val="Heading1"/>
        <w:rPr>
          <w:color w:val="7030A0"/>
        </w:rPr>
      </w:pPr>
      <w:r w:rsidRPr="00285921">
        <w:rPr>
          <w:color w:val="7030A0"/>
        </w:rPr>
        <w:t>Module 0</w:t>
      </w:r>
      <w:r w:rsidR="00181C37">
        <w:rPr>
          <w:color w:val="7030A0"/>
        </w:rPr>
        <w:t>4</w:t>
      </w:r>
    </w:p>
    <w:p w14:paraId="34C5D299" w14:textId="352296FB" w:rsidR="00524388" w:rsidRDefault="009B0055" w:rsidP="0003480C">
      <w:r>
        <w:t>This</w:t>
      </w:r>
      <w:r w:rsidR="00B64609">
        <w:t xml:space="preserve"> is the project wireframe website I have created. Some things that were worked on regarding the site</w:t>
      </w:r>
      <w:r w:rsidR="00181C37">
        <w:t>:</w:t>
      </w:r>
    </w:p>
    <w:p w14:paraId="1052C82F" w14:textId="7B90F8CD" w:rsidR="00181C37" w:rsidRDefault="00181C37" w:rsidP="00181C37">
      <w:pPr>
        <w:pStyle w:val="ListParagraph"/>
        <w:numPr>
          <w:ilvl w:val="0"/>
          <w:numId w:val="17"/>
        </w:numPr>
      </w:pPr>
      <w:r>
        <w:t>Multiple labels</w:t>
      </w:r>
      <w:r w:rsidR="00B64609">
        <w:t xml:space="preserve"> and coded new colors and text</w:t>
      </w:r>
    </w:p>
    <w:p w14:paraId="26B331DA" w14:textId="5C57724B" w:rsidR="00181C37" w:rsidRDefault="00181C37" w:rsidP="00181C37">
      <w:pPr>
        <w:pStyle w:val="ListParagraph"/>
        <w:numPr>
          <w:ilvl w:val="0"/>
          <w:numId w:val="17"/>
        </w:numPr>
      </w:pPr>
      <w:r>
        <w:t xml:space="preserve">A </w:t>
      </w:r>
      <w:r w:rsidR="00B64609">
        <w:t>multiple</w:t>
      </w:r>
      <w:r>
        <w:t xml:space="preserve"> jumbotron</w:t>
      </w:r>
      <w:r w:rsidR="00B64609">
        <w:t>s</w:t>
      </w:r>
    </w:p>
    <w:p w14:paraId="721BECA3" w14:textId="67E8692E" w:rsidR="00181C37" w:rsidRDefault="00181C37" w:rsidP="00181C37">
      <w:pPr>
        <w:pStyle w:val="ListParagraph"/>
        <w:numPr>
          <w:ilvl w:val="0"/>
          <w:numId w:val="17"/>
        </w:numPr>
      </w:pPr>
      <w:r>
        <w:t>Multiple new cards with associated links and buttons</w:t>
      </w:r>
      <w:r w:rsidR="00B64609">
        <w:t xml:space="preserve"> updated colors and text</w:t>
      </w:r>
      <w:r>
        <w:t>!</w:t>
      </w:r>
    </w:p>
    <w:p w14:paraId="242D1851" w14:textId="77777777" w:rsidR="0003480C" w:rsidRDefault="0003480C" w:rsidP="0003480C">
      <w:r>
        <w:t>Rasmussen College - Professor Corey</w:t>
      </w:r>
    </w:p>
    <w:p w14:paraId="710AA201" w14:textId="6C9868E1" w:rsidR="0003480C" w:rsidRDefault="00B64609" w:rsidP="0003480C">
      <w:r w:rsidRPr="00B64609">
        <w:drawing>
          <wp:inline distT="0" distB="0" distL="0" distR="0" wp14:anchorId="665DEB82" wp14:editId="399036F0">
            <wp:extent cx="6675120" cy="3754755"/>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75120" cy="3754755"/>
                    </a:xfrm>
                    <a:prstGeom prst="rect">
                      <a:avLst/>
                    </a:prstGeom>
                  </pic:spPr>
                </pic:pic>
              </a:graphicData>
            </a:graphic>
          </wp:inline>
        </w:drawing>
      </w:r>
    </w:p>
    <w:p w14:paraId="3FF6049D" w14:textId="77777777" w:rsidR="00524388" w:rsidRDefault="00524388">
      <w:pPr>
        <w:jc w:val="center"/>
      </w:pPr>
    </w:p>
    <w:p w14:paraId="01FEB18A" w14:textId="5A234A6F" w:rsidR="00356C90" w:rsidRDefault="00B64609">
      <w:pPr>
        <w:rPr>
          <w:sz w:val="22"/>
          <w:szCs w:val="22"/>
        </w:rPr>
      </w:pPr>
      <w:r>
        <w:rPr>
          <w:sz w:val="22"/>
          <w:szCs w:val="22"/>
        </w:rPr>
        <w:t xml:space="preserve">This module project saw more updated to the index page and the addition of the about page which has been linked throughout the site. This will allow the user to begin navigating through the site. I have changed </w:t>
      </w:r>
      <w:r>
        <w:rPr>
          <w:sz w:val="22"/>
          <w:szCs w:val="22"/>
        </w:rPr>
        <w:lastRenderedPageBreak/>
        <w:t>background colors, added multiple sets of cards, added buttons, changed the jumbotron, and resized the necessary images so they fit within the context of the site.</w:t>
      </w:r>
    </w:p>
    <w:p w14:paraId="3C6F9AB4" w14:textId="77777777" w:rsidR="009B0055" w:rsidRDefault="009B0055">
      <w:pPr>
        <w:rPr>
          <w:sz w:val="22"/>
          <w:szCs w:val="22"/>
        </w:rPr>
      </w:pPr>
    </w:p>
    <w:p w14:paraId="047ACEAC" w14:textId="6626EC43" w:rsidR="009B0055" w:rsidRDefault="009B0055">
      <w:pPr>
        <w:rPr>
          <w:sz w:val="22"/>
          <w:szCs w:val="22"/>
        </w:rPr>
      </w:pPr>
      <w:r>
        <w:rPr>
          <w:sz w:val="22"/>
          <w:szCs w:val="22"/>
        </w:rPr>
        <w:t xml:space="preserve">The URL for </w:t>
      </w:r>
      <w:r w:rsidR="00285921">
        <w:rPr>
          <w:sz w:val="22"/>
          <w:szCs w:val="22"/>
        </w:rPr>
        <w:t>my</w:t>
      </w:r>
      <w:r>
        <w:rPr>
          <w:sz w:val="22"/>
          <w:szCs w:val="22"/>
        </w:rPr>
        <w:t xml:space="preserve"> page is located here</w:t>
      </w:r>
      <w:r w:rsidR="00285921">
        <w:rPr>
          <w:sz w:val="22"/>
          <w:szCs w:val="22"/>
        </w:rPr>
        <w:t xml:space="preserve"> and also posted at my GitHub account</w:t>
      </w:r>
      <w:r>
        <w:rPr>
          <w:sz w:val="22"/>
          <w:szCs w:val="22"/>
        </w:rPr>
        <w:t xml:space="preserve">: </w:t>
      </w:r>
    </w:p>
    <w:p w14:paraId="5BAD0B02" w14:textId="61E0DF6D" w:rsidR="00B64609" w:rsidRDefault="00B64609">
      <w:pPr>
        <w:rPr>
          <w:sz w:val="22"/>
          <w:szCs w:val="22"/>
        </w:rPr>
      </w:pPr>
      <w:hyperlink r:id="rId8" w:history="1">
        <w:r w:rsidRPr="009622E2">
          <w:rPr>
            <w:rStyle w:val="Hyperlink"/>
            <w:sz w:val="22"/>
            <w:szCs w:val="22"/>
          </w:rPr>
          <w:t>https://</w:t>
        </w:r>
      </w:hyperlink>
      <w:r w:rsidRPr="00B64609">
        <w:rPr>
          <w:sz w:val="22"/>
          <w:szCs w:val="22"/>
        </w:rPr>
        <w:t>sotd.us/</w:t>
      </w:r>
      <w:r>
        <w:rPr>
          <w:sz w:val="22"/>
          <w:szCs w:val="22"/>
        </w:rPr>
        <w:t>jasonkendall/</w:t>
      </w:r>
      <w:r w:rsidRPr="00B64609">
        <w:rPr>
          <w:sz w:val="22"/>
          <w:szCs w:val="22"/>
        </w:rPr>
        <w:t>module04/project/index.html</w:t>
      </w:r>
    </w:p>
    <w:p w14:paraId="438FC295" w14:textId="57E1D4AC" w:rsidR="00285921" w:rsidRDefault="00B64609">
      <w:pPr>
        <w:rPr>
          <w:sz w:val="22"/>
          <w:szCs w:val="22"/>
        </w:rPr>
      </w:pPr>
      <w:r w:rsidRPr="00B64609">
        <w:t>https://github.com/jasonhkendall/AdvancedWebApps/tree/master/module04/project</w:t>
      </w:r>
      <w:r w:rsidR="00285921">
        <w:rPr>
          <w:sz w:val="22"/>
          <w:szCs w:val="22"/>
        </w:rPr>
        <w:t>Images of the development process are located here:</w:t>
      </w:r>
      <w:bookmarkStart w:id="0" w:name="_GoBack"/>
      <w:bookmarkEnd w:id="0"/>
    </w:p>
    <w:p w14:paraId="1318A528" w14:textId="2097C044" w:rsidR="00285921" w:rsidRDefault="00EE723C">
      <w:pPr>
        <w:rPr>
          <w:sz w:val="22"/>
          <w:szCs w:val="22"/>
        </w:rPr>
      </w:pPr>
      <w:r>
        <w:rPr>
          <w:noProof/>
          <w:sz w:val="22"/>
          <w:szCs w:val="22"/>
        </w:rPr>
        <w:drawing>
          <wp:inline distT="0" distB="0" distL="0" distR="0" wp14:anchorId="78B7BDBA" wp14:editId="4095251F">
            <wp:extent cx="6675120" cy="4024630"/>
            <wp:effectExtent l="0" t="0" r="5080" b="127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04 at 5.01.2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75120" cy="4024630"/>
                    </a:xfrm>
                    <a:prstGeom prst="rect">
                      <a:avLst/>
                    </a:prstGeom>
                  </pic:spPr>
                </pic:pic>
              </a:graphicData>
            </a:graphic>
          </wp:inline>
        </w:drawing>
      </w:r>
    </w:p>
    <w:p w14:paraId="0F308B6F" w14:textId="77777777" w:rsidR="00181C37" w:rsidRDefault="00181C37">
      <w:pPr>
        <w:rPr>
          <w:sz w:val="22"/>
          <w:szCs w:val="22"/>
        </w:rPr>
      </w:pPr>
    </w:p>
    <w:p w14:paraId="527FC4FC" w14:textId="43FAA95E" w:rsidR="00285921" w:rsidRPr="009B0055" w:rsidRDefault="00285921">
      <w:pPr>
        <w:rPr>
          <w:sz w:val="22"/>
          <w:szCs w:val="22"/>
        </w:rPr>
      </w:pPr>
    </w:p>
    <w:p w14:paraId="22ED9968" w14:textId="77777777" w:rsidR="00356C90" w:rsidRDefault="00356C90"/>
    <w:p w14:paraId="1022ECF3" w14:textId="02405AB0" w:rsidR="00356C90" w:rsidRDefault="00356C90"/>
    <w:p w14:paraId="24ED1713" w14:textId="6E225D4E" w:rsidR="00F57034" w:rsidRDefault="00EE723C">
      <w:r>
        <w:rPr>
          <w:noProof/>
        </w:rPr>
        <w:lastRenderedPageBreak/>
        <w:drawing>
          <wp:inline distT="0" distB="0" distL="0" distR="0" wp14:anchorId="37625FFD" wp14:editId="0F39CDF2">
            <wp:extent cx="6675120" cy="4024630"/>
            <wp:effectExtent l="0" t="0" r="5080" b="127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3-04 at 5.01.1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75120" cy="4024630"/>
                    </a:xfrm>
                    <a:prstGeom prst="rect">
                      <a:avLst/>
                    </a:prstGeom>
                  </pic:spPr>
                </pic:pic>
              </a:graphicData>
            </a:graphic>
          </wp:inline>
        </w:drawing>
      </w:r>
    </w:p>
    <w:p w14:paraId="71F5AB86" w14:textId="6AB16373" w:rsidR="00F57034" w:rsidRDefault="00EE723C">
      <w:r>
        <w:rPr>
          <w:noProof/>
        </w:rPr>
        <w:drawing>
          <wp:inline distT="0" distB="0" distL="0" distR="0" wp14:anchorId="32412831" wp14:editId="0D78C57C">
            <wp:extent cx="6675120" cy="4024630"/>
            <wp:effectExtent l="0" t="0" r="5080" b="127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04 at 5.01.0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75120" cy="4024630"/>
                    </a:xfrm>
                    <a:prstGeom prst="rect">
                      <a:avLst/>
                    </a:prstGeom>
                  </pic:spPr>
                </pic:pic>
              </a:graphicData>
            </a:graphic>
          </wp:inline>
        </w:drawing>
      </w:r>
    </w:p>
    <w:p w14:paraId="4DBA71EF" w14:textId="76143943" w:rsidR="00F57034" w:rsidRDefault="00EE723C">
      <w:r>
        <w:rPr>
          <w:noProof/>
        </w:rPr>
        <w:lastRenderedPageBreak/>
        <w:drawing>
          <wp:inline distT="0" distB="0" distL="0" distR="0" wp14:anchorId="00E5A6AC" wp14:editId="7744AC0D">
            <wp:extent cx="6675120" cy="4024630"/>
            <wp:effectExtent l="0" t="0" r="5080" b="127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04 at 5.00.4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75120" cy="4024630"/>
                    </a:xfrm>
                    <a:prstGeom prst="rect">
                      <a:avLst/>
                    </a:prstGeom>
                  </pic:spPr>
                </pic:pic>
              </a:graphicData>
            </a:graphic>
          </wp:inline>
        </w:drawing>
      </w:r>
    </w:p>
    <w:p w14:paraId="3164007B" w14:textId="77777777" w:rsidR="00F57034" w:rsidRDefault="00F57034"/>
    <w:p w14:paraId="35F70B40" w14:textId="77777777" w:rsidR="00F57034" w:rsidRDefault="00F57034"/>
    <w:p w14:paraId="7E8C0F4B" w14:textId="64734A52" w:rsidR="00285921" w:rsidRDefault="00285921">
      <w:r>
        <w:t>Thanks!</w:t>
      </w:r>
    </w:p>
    <w:sectPr w:rsidR="00285921">
      <w:footerReference w:type="default" r:id="rId13"/>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464CF3" w14:textId="77777777" w:rsidR="00E83AF7" w:rsidRDefault="00E83AF7">
      <w:pPr>
        <w:spacing w:after="0" w:line="240" w:lineRule="auto"/>
      </w:pPr>
      <w:r>
        <w:separator/>
      </w:r>
    </w:p>
  </w:endnote>
  <w:endnote w:type="continuationSeparator" w:id="0">
    <w:p w14:paraId="3A2C554D" w14:textId="77777777" w:rsidR="00E83AF7" w:rsidRDefault="00E83A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52419"/>
      <w:docPartObj>
        <w:docPartGallery w:val="Page Numbers (Bottom of Page)"/>
        <w:docPartUnique/>
      </w:docPartObj>
    </w:sdtPr>
    <w:sdtEndPr>
      <w:rPr>
        <w:noProof/>
      </w:rPr>
    </w:sdtEndPr>
    <w:sdtContent>
      <w:p w14:paraId="0FC728A3" w14:textId="77777777" w:rsidR="00524388" w:rsidRDefault="000A66FD">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D1C60D" w14:textId="77777777" w:rsidR="00E83AF7" w:rsidRDefault="00E83AF7">
      <w:pPr>
        <w:spacing w:after="0" w:line="240" w:lineRule="auto"/>
      </w:pPr>
      <w:r>
        <w:separator/>
      </w:r>
    </w:p>
  </w:footnote>
  <w:footnote w:type="continuationSeparator" w:id="0">
    <w:p w14:paraId="09990467" w14:textId="77777777" w:rsidR="00E83AF7" w:rsidRDefault="00E83A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D50488"/>
    <w:multiLevelType w:val="hybridMultilevel"/>
    <w:tmpl w:val="F0627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0"/>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80C"/>
    <w:rsid w:val="0003480C"/>
    <w:rsid w:val="000A66FD"/>
    <w:rsid w:val="00181C37"/>
    <w:rsid w:val="00280EA1"/>
    <w:rsid w:val="00285921"/>
    <w:rsid w:val="00356C90"/>
    <w:rsid w:val="003F31CF"/>
    <w:rsid w:val="0040679B"/>
    <w:rsid w:val="004076A4"/>
    <w:rsid w:val="00524388"/>
    <w:rsid w:val="005B2F38"/>
    <w:rsid w:val="00971289"/>
    <w:rsid w:val="009B0055"/>
    <w:rsid w:val="00AD7A20"/>
    <w:rsid w:val="00B64609"/>
    <w:rsid w:val="00BB58E9"/>
    <w:rsid w:val="00D74399"/>
    <w:rsid w:val="00E73AC0"/>
    <w:rsid w:val="00E83AF7"/>
    <w:rsid w:val="00EE723C"/>
    <w:rsid w:val="00F57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2ABED7"/>
  <w15:chartTrackingRefBased/>
  <w15:docId w15:val="{9B6AC0D2-CBCF-684B-9C47-728ADF1F2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191919" w:themeColor="text2" w:themeTint="E6"/>
      <w:sz w:val="44"/>
      <w:szCs w:val="32"/>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DDDDDD"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DDDDDD"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DDDDDD"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DDDDDD"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DDDDDD"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DDDDDD"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DDDDDD" w:themeColor="accent1"/>
      </w:pBdr>
      <w:spacing w:after="400" w:line="240" w:lineRule="auto"/>
      <w:contextualSpacing/>
    </w:pPr>
    <w:rPr>
      <w:rFonts w:asciiTheme="majorHAnsi" w:eastAsiaTheme="majorEastAsia" w:hAnsiTheme="majorHAnsi" w:cstheme="majorBidi"/>
      <w:b/>
      <w:color w:val="191919"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191919"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191919"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DDDDDD"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DDDDDD"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DDDDDD"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DDDDDD"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DDDDDD"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DDDDDD" w:themeColor="accent1"/>
      <w:sz w:val="34"/>
      <w:szCs w:val="22"/>
    </w:rPr>
  </w:style>
  <w:style w:type="character" w:customStyle="1" w:styleId="SubtitleChar">
    <w:name w:val="Subtitle Char"/>
    <w:basedOn w:val="DefaultParagraphFont"/>
    <w:link w:val="Subtitle"/>
    <w:uiPriority w:val="11"/>
    <w:semiHidden/>
    <w:rPr>
      <w:rFonts w:eastAsiaTheme="minorEastAsia"/>
      <w:color w:val="DDDDDD" w:themeColor="accent1"/>
      <w:sz w:val="34"/>
      <w:szCs w:val="22"/>
    </w:rPr>
  </w:style>
  <w:style w:type="character" w:styleId="SubtleEmphasis">
    <w:name w:val="Subtle Emphasis"/>
    <w:basedOn w:val="DefaultParagraphFont"/>
    <w:uiPriority w:val="19"/>
    <w:semiHidden/>
    <w:unhideWhenUsed/>
    <w:qFormat/>
    <w:rPr>
      <w:i/>
      <w:iCs/>
      <w:color w:val="404040" w:themeColor="text2" w:themeTint="BF"/>
    </w:rPr>
  </w:style>
  <w:style w:type="character" w:styleId="IntenseEmphasis">
    <w:name w:val="Intense Emphasis"/>
    <w:basedOn w:val="DefaultParagraphFont"/>
    <w:uiPriority w:val="21"/>
    <w:semiHidden/>
    <w:unhideWhenUsed/>
    <w:qFormat/>
    <w:rPr>
      <w:b/>
      <w:i/>
      <w:iCs/>
      <w:color w:val="191919" w:themeColor="text2" w:themeTint="E6"/>
    </w:rPr>
  </w:style>
  <w:style w:type="character" w:styleId="Strong">
    <w:name w:val="Strong"/>
    <w:basedOn w:val="DefaultParagraphFont"/>
    <w:uiPriority w:val="22"/>
    <w:semiHidden/>
    <w:unhideWhenUsed/>
    <w:qFormat/>
    <w:rPr>
      <w:b/>
      <w:bCs/>
      <w:color w:val="40404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191919" w:themeColor="text2" w:themeTint="E6"/>
      <w:sz w:val="34"/>
    </w:rPr>
  </w:style>
  <w:style w:type="character" w:customStyle="1" w:styleId="IntenseQuoteChar">
    <w:name w:val="Intense Quote Char"/>
    <w:basedOn w:val="DefaultParagraphFont"/>
    <w:link w:val="IntenseQuote"/>
    <w:uiPriority w:val="30"/>
    <w:semiHidden/>
    <w:rPr>
      <w:b/>
      <w:i/>
      <w:iCs/>
      <w:color w:val="191919" w:themeColor="text2" w:themeTint="E6"/>
      <w:sz w:val="34"/>
    </w:rPr>
  </w:style>
  <w:style w:type="character" w:styleId="SubtleReference">
    <w:name w:val="Subtle Reference"/>
    <w:basedOn w:val="DefaultParagraphFont"/>
    <w:uiPriority w:val="31"/>
    <w:semiHidden/>
    <w:unhideWhenUsed/>
    <w:qFormat/>
    <w:rPr>
      <w:caps/>
      <w:smallCaps w:val="0"/>
      <w:color w:val="404040" w:themeColor="text2" w:themeTint="BF"/>
    </w:rPr>
  </w:style>
  <w:style w:type="character" w:styleId="IntenseReference">
    <w:name w:val="Intense Reference"/>
    <w:basedOn w:val="DefaultParagraphFont"/>
    <w:uiPriority w:val="32"/>
    <w:semiHidden/>
    <w:unhideWhenUsed/>
    <w:qFormat/>
    <w:rPr>
      <w:b/>
      <w:bCs/>
      <w:caps/>
      <w:smallCaps w:val="0"/>
      <w:color w:val="40404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9B005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0055"/>
    <w:rPr>
      <w:rFonts w:ascii="Times New Roman" w:hAnsi="Times New Roman" w:cs="Times New Roman"/>
      <w:sz w:val="18"/>
      <w:szCs w:val="18"/>
    </w:rPr>
  </w:style>
  <w:style w:type="character" w:styleId="Hyperlink">
    <w:name w:val="Hyperlink"/>
    <w:basedOn w:val="DefaultParagraphFont"/>
    <w:uiPriority w:val="99"/>
    <w:unhideWhenUsed/>
    <w:rsid w:val="00285921"/>
    <w:rPr>
      <w:color w:val="5F5F5F" w:themeColor="hyperlink"/>
      <w:u w:val="single"/>
    </w:rPr>
  </w:style>
  <w:style w:type="character" w:styleId="UnresolvedMention">
    <w:name w:val="Unresolved Mention"/>
    <w:basedOn w:val="DefaultParagraphFont"/>
    <w:uiPriority w:val="99"/>
    <w:semiHidden/>
    <w:unhideWhenUsed/>
    <w:rsid w:val="00285921"/>
    <w:rPr>
      <w:color w:val="605E5C"/>
      <w:shd w:val="clear" w:color="auto" w:fill="E1DFDD"/>
    </w:rPr>
  </w:style>
  <w:style w:type="paragraph" w:styleId="ListParagraph">
    <w:name w:val="List Paragraph"/>
    <w:basedOn w:val="Normal"/>
    <w:uiPriority w:val="34"/>
    <w:unhideWhenUsed/>
    <w:qFormat/>
    <w:rsid w:val="00181C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td.us/jasonkendall/module04/bootstrap-4.2.1-dist/index.html"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sonKendall/Library/Containers/com.microsoft.Word/Data/Library/Application%20Support/Microsoft/Office/16.0/DTS/en-US%7bF45158B4-0A9D-FB47-90F8-0E21008049C3%7d/%7bFA9A8FD0-4050-054F-8407-7F532809BB0A%7dtf10002069.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{FA9A8FD0-4050-054F-8407-7F532809BB0A}tf10002069.dotx</Template>
  <TotalTime>2</TotalTime>
  <Pages>4</Pages>
  <Words>158</Words>
  <Characters>907</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Jason Kendall</cp:lastModifiedBy>
  <cp:revision>2</cp:revision>
  <dcterms:created xsi:type="dcterms:W3CDTF">2019-03-04T22:22:00Z</dcterms:created>
  <dcterms:modified xsi:type="dcterms:W3CDTF">2019-03-04T22:22:00Z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