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34A49" w14:textId="77777777" w:rsidR="00524388" w:rsidRPr="00285921" w:rsidRDefault="0003480C" w:rsidP="0003480C">
      <w:pPr>
        <w:pStyle w:val="Title"/>
        <w:tabs>
          <w:tab w:val="left" w:pos="9303"/>
        </w:tabs>
        <w:rPr>
          <w:kern w:val="0"/>
          <w:sz w:val="44"/>
          <w:szCs w:val="32"/>
        </w:rPr>
      </w:pPr>
      <w:r w:rsidRPr="00285921">
        <w:rPr>
          <w:color w:val="7030A0"/>
        </w:rPr>
        <w:t>Advanced Web Apps</w:t>
      </w:r>
      <w:r w:rsidRPr="00285921">
        <w:rPr>
          <w:kern w:val="0"/>
          <w:sz w:val="44"/>
          <w:szCs w:val="32"/>
        </w:rPr>
        <w:tab/>
      </w:r>
    </w:p>
    <w:p w14:paraId="7135B74C" w14:textId="24D384BC" w:rsidR="00524388" w:rsidRPr="00285921" w:rsidRDefault="0003480C">
      <w:pPr>
        <w:pStyle w:val="Heading1"/>
        <w:rPr>
          <w:color w:val="7030A0"/>
        </w:rPr>
      </w:pPr>
      <w:r w:rsidRPr="00285921">
        <w:rPr>
          <w:color w:val="7030A0"/>
        </w:rPr>
        <w:t>Module 0</w:t>
      </w:r>
      <w:r w:rsidR="00181C37">
        <w:rPr>
          <w:color w:val="7030A0"/>
        </w:rPr>
        <w:t>4</w:t>
      </w:r>
    </w:p>
    <w:p w14:paraId="34C5D299" w14:textId="583F52A7" w:rsidR="00524388" w:rsidRDefault="009B0055" w:rsidP="0003480C">
      <w:r>
        <w:t xml:space="preserve">This </w:t>
      </w:r>
      <w:r w:rsidR="00181C37">
        <w:t>wireframe activity allowed me to work on:</w:t>
      </w:r>
    </w:p>
    <w:p w14:paraId="1052C82F" w14:textId="62E92EBF" w:rsidR="00181C37" w:rsidRDefault="00181C37" w:rsidP="00181C37">
      <w:pPr>
        <w:pStyle w:val="ListParagraph"/>
        <w:numPr>
          <w:ilvl w:val="0"/>
          <w:numId w:val="17"/>
        </w:numPr>
      </w:pPr>
      <w:r>
        <w:t>Multiple labels</w:t>
      </w:r>
    </w:p>
    <w:p w14:paraId="26B331DA" w14:textId="22034287" w:rsidR="00181C37" w:rsidRDefault="00181C37" w:rsidP="00181C37">
      <w:pPr>
        <w:pStyle w:val="ListParagraph"/>
        <w:numPr>
          <w:ilvl w:val="0"/>
          <w:numId w:val="17"/>
        </w:numPr>
      </w:pPr>
      <w:r>
        <w:t>A new jumbotron</w:t>
      </w:r>
    </w:p>
    <w:p w14:paraId="721BECA3" w14:textId="0760BE3B" w:rsidR="00181C37" w:rsidRDefault="00181C37" w:rsidP="00181C37">
      <w:pPr>
        <w:pStyle w:val="ListParagraph"/>
        <w:numPr>
          <w:ilvl w:val="0"/>
          <w:numId w:val="17"/>
        </w:numPr>
      </w:pPr>
      <w:r>
        <w:t>Multiple new cards with associated links and buttons!</w:t>
      </w:r>
    </w:p>
    <w:p w14:paraId="242D1851" w14:textId="77777777" w:rsidR="0003480C" w:rsidRDefault="0003480C" w:rsidP="0003480C">
      <w:r>
        <w:t>Rasmussen College - Professor Corey</w:t>
      </w:r>
    </w:p>
    <w:p w14:paraId="710AA201" w14:textId="33743466" w:rsidR="0003480C" w:rsidRDefault="00181C37" w:rsidP="0003480C">
      <w:r w:rsidRPr="00181C37">
        <w:drawing>
          <wp:inline distT="0" distB="0" distL="0" distR="0" wp14:anchorId="350B81FD" wp14:editId="1F484B0F">
            <wp:extent cx="6675120" cy="3754755"/>
            <wp:effectExtent l="0" t="0" r="508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049D" w14:textId="77777777" w:rsidR="00524388" w:rsidRDefault="00524388">
      <w:pPr>
        <w:jc w:val="center"/>
      </w:pPr>
    </w:p>
    <w:p w14:paraId="01FEB18A" w14:textId="27499EB0" w:rsidR="00356C90" w:rsidRDefault="00181C37">
      <w:pPr>
        <w:rPr>
          <w:sz w:val="22"/>
          <w:szCs w:val="22"/>
        </w:rPr>
      </w:pPr>
      <w:r>
        <w:rPr>
          <w:sz w:val="22"/>
          <w:szCs w:val="22"/>
        </w:rPr>
        <w:t>The focus of this module was on creating a new interface for the wireframe template project I am working on. I wanted to take this opportunity to start a portfolio web application to showcase some of my recent work within different labeled and carded categories.</w:t>
      </w:r>
    </w:p>
    <w:p w14:paraId="3C6F9AB4" w14:textId="77777777" w:rsidR="009B0055" w:rsidRDefault="009B0055">
      <w:pPr>
        <w:rPr>
          <w:sz w:val="22"/>
          <w:szCs w:val="22"/>
        </w:rPr>
      </w:pPr>
    </w:p>
    <w:p w14:paraId="047ACEAC" w14:textId="6626EC43" w:rsidR="009B0055" w:rsidRDefault="009B0055">
      <w:pPr>
        <w:rPr>
          <w:sz w:val="22"/>
          <w:szCs w:val="22"/>
        </w:rPr>
      </w:pPr>
      <w:r>
        <w:rPr>
          <w:sz w:val="22"/>
          <w:szCs w:val="22"/>
        </w:rPr>
        <w:t xml:space="preserve">The URL for </w:t>
      </w:r>
      <w:r w:rsidR="00285921">
        <w:rPr>
          <w:sz w:val="22"/>
          <w:szCs w:val="22"/>
        </w:rPr>
        <w:t>my</w:t>
      </w:r>
      <w:r>
        <w:rPr>
          <w:sz w:val="22"/>
          <w:szCs w:val="22"/>
        </w:rPr>
        <w:t xml:space="preserve"> page is located here</w:t>
      </w:r>
      <w:r w:rsidR="00285921">
        <w:rPr>
          <w:sz w:val="22"/>
          <w:szCs w:val="22"/>
        </w:rPr>
        <w:t xml:space="preserve"> and also posted at my GitHub account</w:t>
      </w:r>
      <w:r>
        <w:rPr>
          <w:sz w:val="22"/>
          <w:szCs w:val="22"/>
        </w:rPr>
        <w:t xml:space="preserve">: </w:t>
      </w:r>
    </w:p>
    <w:p w14:paraId="1E21B6E0" w14:textId="2B9B6AF7" w:rsidR="00181C37" w:rsidRDefault="00181C37">
      <w:pPr>
        <w:rPr>
          <w:sz w:val="22"/>
          <w:szCs w:val="22"/>
        </w:rPr>
      </w:pPr>
      <w:hyperlink r:id="rId8" w:history="1">
        <w:r w:rsidRPr="009622E2">
          <w:rPr>
            <w:rStyle w:val="Hyperlink"/>
            <w:sz w:val="22"/>
            <w:szCs w:val="22"/>
          </w:rPr>
          <w:t>https://</w:t>
        </w:r>
      </w:hyperlink>
      <w:r w:rsidRPr="00181C37">
        <w:rPr>
          <w:sz w:val="22"/>
          <w:szCs w:val="22"/>
        </w:rPr>
        <w:t>sotd.us/</w:t>
      </w:r>
      <w:r>
        <w:rPr>
          <w:sz w:val="22"/>
          <w:szCs w:val="22"/>
        </w:rPr>
        <w:t>jasonkendall/</w:t>
      </w:r>
      <w:r w:rsidRPr="00181C37">
        <w:rPr>
          <w:sz w:val="22"/>
          <w:szCs w:val="22"/>
        </w:rPr>
        <w:t>module04/bootstrap-4.2.1-dist/index.html</w:t>
      </w:r>
    </w:p>
    <w:p w14:paraId="7644E557" w14:textId="5C064CFC" w:rsidR="00F57034" w:rsidRDefault="00181C37">
      <w:pPr>
        <w:rPr>
          <w:sz w:val="22"/>
          <w:szCs w:val="22"/>
        </w:rPr>
      </w:pPr>
      <w:r w:rsidRPr="00181C37">
        <w:t>https://github.com/jasonhkendall/AdvancedWebApps/tree/master/module04/bootstrap-4.2.1-dist</w:t>
      </w:r>
    </w:p>
    <w:p w14:paraId="438FC295" w14:textId="5928334D" w:rsidR="00285921" w:rsidRDefault="00285921">
      <w:pPr>
        <w:rPr>
          <w:sz w:val="22"/>
          <w:szCs w:val="22"/>
        </w:rPr>
      </w:pPr>
      <w:r>
        <w:rPr>
          <w:sz w:val="22"/>
          <w:szCs w:val="22"/>
        </w:rPr>
        <w:t>Images of the development process are located here:</w:t>
      </w:r>
    </w:p>
    <w:p w14:paraId="1318A528" w14:textId="59DD05B3" w:rsidR="00285921" w:rsidRDefault="00285921">
      <w:pPr>
        <w:rPr>
          <w:sz w:val="22"/>
          <w:szCs w:val="22"/>
        </w:rPr>
      </w:pPr>
    </w:p>
    <w:p w14:paraId="0F308B6F" w14:textId="77777777" w:rsidR="00181C37" w:rsidRDefault="00181C37">
      <w:pPr>
        <w:rPr>
          <w:sz w:val="22"/>
          <w:szCs w:val="22"/>
        </w:rPr>
      </w:pPr>
      <w:bookmarkStart w:id="0" w:name="_GoBack"/>
      <w:bookmarkEnd w:id="0"/>
    </w:p>
    <w:p w14:paraId="527FC4FC" w14:textId="3825C928" w:rsidR="00285921" w:rsidRPr="009B0055" w:rsidRDefault="00181C37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CA2E145" wp14:editId="1B4BC734">
            <wp:extent cx="6675120" cy="4049485"/>
            <wp:effectExtent l="0" t="0" r="5080" b="190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04 at 3.33.35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"/>
                    <a:stretch/>
                  </pic:blipFill>
                  <pic:spPr bwMode="auto">
                    <a:xfrm>
                      <a:off x="0" y="0"/>
                      <a:ext cx="6675120" cy="404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D9968" w14:textId="77777777" w:rsidR="00356C90" w:rsidRDefault="00356C90"/>
    <w:p w14:paraId="1022ECF3" w14:textId="6D1D7003" w:rsidR="00356C90" w:rsidRDefault="00181C37">
      <w:r>
        <w:rPr>
          <w:noProof/>
        </w:rPr>
        <w:lastRenderedPageBreak/>
        <w:drawing>
          <wp:inline distT="0" distB="0" distL="0" distR="0" wp14:anchorId="1D5F0672" wp14:editId="07C80746">
            <wp:extent cx="6675120" cy="3933825"/>
            <wp:effectExtent l="0" t="0" r="508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04 at 3.23.1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713" w14:textId="0B7497BD" w:rsidR="00F57034" w:rsidRDefault="00181C37">
      <w:r>
        <w:rPr>
          <w:noProof/>
        </w:rPr>
        <w:drawing>
          <wp:inline distT="0" distB="0" distL="0" distR="0" wp14:anchorId="12EDE689" wp14:editId="253AC3D7">
            <wp:extent cx="6675120" cy="3933825"/>
            <wp:effectExtent l="0" t="0" r="508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04 at 3.23.0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AB86" w14:textId="67E684E1" w:rsidR="00F57034" w:rsidRDefault="00181C37">
      <w:r>
        <w:rPr>
          <w:noProof/>
        </w:rPr>
        <w:lastRenderedPageBreak/>
        <w:drawing>
          <wp:inline distT="0" distB="0" distL="0" distR="0" wp14:anchorId="11848D00" wp14:editId="2BF7320F">
            <wp:extent cx="6675120" cy="3933825"/>
            <wp:effectExtent l="0" t="0" r="508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04 at 3.22.4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71EF" w14:textId="0B788491" w:rsidR="00F57034" w:rsidRDefault="00181C37">
      <w:r>
        <w:rPr>
          <w:noProof/>
        </w:rPr>
        <w:drawing>
          <wp:inline distT="0" distB="0" distL="0" distR="0" wp14:anchorId="298260E1" wp14:editId="08F5D445">
            <wp:extent cx="6675120" cy="3933825"/>
            <wp:effectExtent l="0" t="0" r="508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04 at 3.22.4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007B" w14:textId="77777777" w:rsidR="00F57034" w:rsidRDefault="00F57034"/>
    <w:p w14:paraId="35F70B40" w14:textId="77777777" w:rsidR="00F57034" w:rsidRDefault="00F57034"/>
    <w:p w14:paraId="7E8C0F4B" w14:textId="64734A52" w:rsidR="00285921" w:rsidRDefault="00285921">
      <w:r>
        <w:t>Thanks!</w:t>
      </w:r>
    </w:p>
    <w:sectPr w:rsidR="00285921">
      <w:footerReference w:type="default" r:id="rId14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04B793" w14:textId="77777777" w:rsidR="00D74399" w:rsidRDefault="00D74399">
      <w:pPr>
        <w:spacing w:after="0" w:line="240" w:lineRule="auto"/>
      </w:pPr>
      <w:r>
        <w:separator/>
      </w:r>
    </w:p>
  </w:endnote>
  <w:endnote w:type="continuationSeparator" w:id="0">
    <w:p w14:paraId="5A5611F7" w14:textId="77777777" w:rsidR="00D74399" w:rsidRDefault="00D74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C728A3" w14:textId="77777777"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F92C1F" w14:textId="77777777" w:rsidR="00D74399" w:rsidRDefault="00D74399">
      <w:pPr>
        <w:spacing w:after="0" w:line="240" w:lineRule="auto"/>
      </w:pPr>
      <w:r>
        <w:separator/>
      </w:r>
    </w:p>
  </w:footnote>
  <w:footnote w:type="continuationSeparator" w:id="0">
    <w:p w14:paraId="63FA5D03" w14:textId="77777777" w:rsidR="00D74399" w:rsidRDefault="00D743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D50488"/>
    <w:multiLevelType w:val="hybridMultilevel"/>
    <w:tmpl w:val="F0627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80C"/>
    <w:rsid w:val="0003480C"/>
    <w:rsid w:val="000A66FD"/>
    <w:rsid w:val="00181C37"/>
    <w:rsid w:val="00280EA1"/>
    <w:rsid w:val="00285921"/>
    <w:rsid w:val="00356C90"/>
    <w:rsid w:val="003F31CF"/>
    <w:rsid w:val="0040679B"/>
    <w:rsid w:val="004076A4"/>
    <w:rsid w:val="00524388"/>
    <w:rsid w:val="005B2F38"/>
    <w:rsid w:val="00971289"/>
    <w:rsid w:val="009B0055"/>
    <w:rsid w:val="00AD7A20"/>
    <w:rsid w:val="00BB58E9"/>
    <w:rsid w:val="00D74399"/>
    <w:rsid w:val="00E73AC0"/>
    <w:rsid w:val="00F5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2ABED7"/>
  <w15:chartTrackingRefBased/>
  <w15:docId w15:val="{9B6AC0D2-CBCF-684B-9C47-728ADF1F2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191919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DDDDD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DDDDD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DDDDDD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DDDDDD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DDDDDD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DDDDDD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DDDDDD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191919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191919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191919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DDDDD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DDDDDD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DDDDDD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DDDDDD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DDDDDD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DDDDDD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DDDDDD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191919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0404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191919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191919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0404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0404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9B005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055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85921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92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181C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td.us/jasonkendall/module03/bootstrap-4.2.1-dist/index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sonKendall/Library/Containers/com.microsoft.Word/Data/Library/Application%20Support/Microsoft/Office/16.0/DTS/en-US%7bF45158B4-0A9D-FB47-90F8-0E21008049C3%7d/%7bFA9A8FD0-4050-054F-8407-7F532809BB0A%7dtf10002069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{FA9A8FD0-4050-054F-8407-7F532809BB0A}tf10002069.dotx</Template>
  <TotalTime>1</TotalTime>
  <Pages>5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Jason Kendall</cp:lastModifiedBy>
  <cp:revision>2</cp:revision>
  <dcterms:created xsi:type="dcterms:W3CDTF">2019-03-04T20:35:00Z</dcterms:created>
  <dcterms:modified xsi:type="dcterms:W3CDTF">2019-03-04T20:35:00Z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