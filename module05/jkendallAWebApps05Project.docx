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34A49" w14:textId="77777777" w:rsidR="00524388" w:rsidRPr="00285921" w:rsidRDefault="0003480C" w:rsidP="0003480C">
      <w:pPr>
        <w:pStyle w:val="Title"/>
        <w:tabs>
          <w:tab w:val="left" w:pos="9303"/>
        </w:tabs>
        <w:rPr>
          <w:kern w:val="0"/>
          <w:sz w:val="44"/>
          <w:szCs w:val="32"/>
        </w:rPr>
      </w:pPr>
      <w:r w:rsidRPr="00285921">
        <w:rPr>
          <w:color w:val="7030A0"/>
        </w:rPr>
        <w:t>Advanced Web Apps</w:t>
      </w:r>
      <w:r w:rsidRPr="00285921">
        <w:rPr>
          <w:kern w:val="0"/>
          <w:sz w:val="44"/>
          <w:szCs w:val="32"/>
        </w:rPr>
        <w:tab/>
      </w:r>
    </w:p>
    <w:p w14:paraId="7135B74C" w14:textId="38800D17" w:rsidR="00524388" w:rsidRPr="00285921" w:rsidRDefault="0003480C">
      <w:pPr>
        <w:pStyle w:val="Heading1"/>
        <w:rPr>
          <w:color w:val="7030A0"/>
        </w:rPr>
      </w:pPr>
      <w:r w:rsidRPr="00285921">
        <w:rPr>
          <w:color w:val="7030A0"/>
        </w:rPr>
        <w:t>Module 0</w:t>
      </w:r>
      <w:r w:rsidR="0020643B">
        <w:rPr>
          <w:color w:val="7030A0"/>
        </w:rPr>
        <w:t>5</w:t>
      </w:r>
    </w:p>
    <w:p w14:paraId="46DCD56F" w14:textId="2D1E1562" w:rsidR="003B0CE8" w:rsidRDefault="00E21DF1" w:rsidP="0003480C">
      <w:r>
        <w:t xml:space="preserve">Module 05 </w:t>
      </w:r>
      <w:r w:rsidR="003B0CE8">
        <w:t xml:space="preserve">Course </w:t>
      </w:r>
      <w:r w:rsidR="0020643B">
        <w:t>Project</w:t>
      </w:r>
      <w:r w:rsidR="003B0CE8">
        <w:t xml:space="preserve"> – Forms 2</w:t>
      </w:r>
    </w:p>
    <w:p w14:paraId="34C5D299" w14:textId="1E0BD450" w:rsidR="00524388" w:rsidRDefault="003B0CE8" w:rsidP="0003480C">
      <w:r w:rsidRPr="003B0CE8">
        <w:drawing>
          <wp:inline distT="0" distB="0" distL="0" distR="0" wp14:anchorId="0B62412D" wp14:editId="72EB71F0">
            <wp:extent cx="6675120" cy="372237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75120" cy="3722370"/>
                    </a:xfrm>
                    <a:prstGeom prst="rect">
                      <a:avLst/>
                    </a:prstGeom>
                  </pic:spPr>
                </pic:pic>
              </a:graphicData>
            </a:graphic>
          </wp:inline>
        </w:drawing>
      </w:r>
    </w:p>
    <w:p w14:paraId="242D1851" w14:textId="77777777" w:rsidR="0003480C" w:rsidRDefault="0003480C" w:rsidP="0003480C">
      <w:r>
        <w:t>Rasmussen College - Professor Corey</w:t>
      </w:r>
    </w:p>
    <w:p w14:paraId="710AA201" w14:textId="4D7F0C68" w:rsidR="0003480C" w:rsidRDefault="0003480C" w:rsidP="0003480C"/>
    <w:p w14:paraId="3FF6049D" w14:textId="77777777" w:rsidR="00524388" w:rsidRDefault="00524388">
      <w:pPr>
        <w:jc w:val="center"/>
      </w:pPr>
    </w:p>
    <w:p w14:paraId="69C536C3" w14:textId="50FEE879" w:rsidR="00792A49" w:rsidRDefault="00A47178" w:rsidP="003B0CE8">
      <w:pPr>
        <w:spacing w:line="480" w:lineRule="auto"/>
      </w:pPr>
      <w:r w:rsidRPr="00A47178">
        <w:t>Th</w:t>
      </w:r>
      <w:r w:rsidR="003B0CE8">
        <w:t xml:space="preserve">is project involved the addition of a page designed to display a form which will allow the user to gain access to the site. First, the user must make a selection with the drop-down list tool, and then from there, the user must provide credentials to access the content. This is a helpful feature to </w:t>
      </w:r>
      <w:r w:rsidR="003B0CE8">
        <w:lastRenderedPageBreak/>
        <w:t>improve security within the site and allow for the control of which content we want the viewer or user to see in a particular section of our site. The photos of my site are located below and show the index, about page, and also different screen resolutions with the help of the Chrome developer tools.</w:t>
      </w:r>
    </w:p>
    <w:p w14:paraId="5E293BB4" w14:textId="436E324C" w:rsidR="003B0CE8" w:rsidRDefault="003B0CE8" w:rsidP="003B0CE8">
      <w:pPr>
        <w:spacing w:line="480" w:lineRule="auto"/>
      </w:pPr>
      <w:proofErr w:type="spellStart"/>
      <w:r>
        <w:t>Github</w:t>
      </w:r>
      <w:proofErr w:type="spellEnd"/>
      <w:r>
        <w:t xml:space="preserve"> and </w:t>
      </w:r>
      <w:proofErr w:type="spellStart"/>
      <w:r>
        <w:t>Filezilla</w:t>
      </w:r>
      <w:proofErr w:type="spellEnd"/>
      <w:r>
        <w:t xml:space="preserve"> links: </w:t>
      </w:r>
      <w:hyperlink r:id="rId8" w:history="1">
        <w:r w:rsidRPr="005A4AB0">
          <w:rPr>
            <w:rStyle w:val="Hyperlink"/>
          </w:rPr>
          <w:t>https://github.com/jasonhkendall/AdvancedWebApps/tree/master/module05/project</w:t>
        </w:r>
      </w:hyperlink>
    </w:p>
    <w:p w14:paraId="6BEB8BDE" w14:textId="11701D8C" w:rsidR="003B0CE8" w:rsidRDefault="00011B23" w:rsidP="003B0CE8">
      <w:pPr>
        <w:spacing w:line="480" w:lineRule="auto"/>
      </w:pPr>
      <w:hyperlink r:id="rId9" w:history="1">
        <w:r w:rsidR="003B0CE8" w:rsidRPr="00011B23">
          <w:rPr>
            <w:rStyle w:val="Hyperlink"/>
          </w:rPr>
          <w:t>https://</w:t>
        </w:r>
        <w:r w:rsidR="003B0CE8" w:rsidRPr="00011B23">
          <w:rPr>
            <w:rStyle w:val="Hyperlink"/>
          </w:rPr>
          <w:t>sotd.us/</w:t>
        </w:r>
        <w:r w:rsidR="003B0CE8" w:rsidRPr="00011B23">
          <w:rPr>
            <w:rStyle w:val="Hyperlink"/>
          </w:rPr>
          <w:t>jasonkendall/</w:t>
        </w:r>
        <w:r w:rsidR="003B0CE8" w:rsidRPr="00011B23">
          <w:rPr>
            <w:rStyle w:val="Hyperlink"/>
          </w:rPr>
          <w:t>module05/project/index.html</w:t>
        </w:r>
      </w:hyperlink>
    </w:p>
    <w:p w14:paraId="18F86066" w14:textId="77777777" w:rsidR="003B0CE8" w:rsidRDefault="003B0CE8" w:rsidP="003B0CE8">
      <w:pPr>
        <w:spacing w:line="480" w:lineRule="auto"/>
      </w:pPr>
      <w:bookmarkStart w:id="0" w:name="_GoBack"/>
      <w:bookmarkEnd w:id="0"/>
    </w:p>
    <w:p w14:paraId="62A58445" w14:textId="6B84A94E" w:rsidR="003B0CE8" w:rsidRDefault="003B0CE8" w:rsidP="003B0CE8">
      <w:pPr>
        <w:spacing w:line="480" w:lineRule="auto"/>
      </w:pPr>
      <w:r>
        <w:rPr>
          <w:noProof/>
        </w:rPr>
        <w:drawing>
          <wp:inline distT="0" distB="0" distL="0" distR="0" wp14:anchorId="5B5FF3F8" wp14:editId="638EA7CD">
            <wp:extent cx="6433457" cy="3259569"/>
            <wp:effectExtent l="0" t="0" r="5715"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09 at 1.09.1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05874" cy="3296260"/>
                    </a:xfrm>
                    <a:prstGeom prst="rect">
                      <a:avLst/>
                    </a:prstGeom>
                  </pic:spPr>
                </pic:pic>
              </a:graphicData>
            </a:graphic>
          </wp:inline>
        </w:drawing>
      </w:r>
    </w:p>
    <w:p w14:paraId="0633094F" w14:textId="531C47B5" w:rsidR="003B0CE8" w:rsidRPr="00792A49" w:rsidRDefault="003B0CE8" w:rsidP="003B0CE8">
      <w:pPr>
        <w:spacing w:line="480" w:lineRule="auto"/>
      </w:pPr>
      <w:r>
        <w:rPr>
          <w:noProof/>
        </w:rPr>
        <w:lastRenderedPageBreak/>
        <w:drawing>
          <wp:inline distT="0" distB="0" distL="0" distR="0" wp14:anchorId="7EF7D9DE" wp14:editId="323B9DF5">
            <wp:extent cx="6433185" cy="3259433"/>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09 at 1.09.1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4035" cy="3285197"/>
                    </a:xfrm>
                    <a:prstGeom prst="rect">
                      <a:avLst/>
                    </a:prstGeom>
                  </pic:spPr>
                </pic:pic>
              </a:graphicData>
            </a:graphic>
          </wp:inline>
        </w:drawing>
      </w:r>
    </w:p>
    <w:p w14:paraId="19AE8DE6" w14:textId="35B58507" w:rsidR="00792A49" w:rsidRPr="00792A49" w:rsidRDefault="003B0CE8" w:rsidP="00792A49">
      <w:pPr>
        <w:spacing w:line="480" w:lineRule="auto"/>
      </w:pPr>
      <w:r>
        <w:rPr>
          <w:noProof/>
        </w:rPr>
        <w:drawing>
          <wp:inline distT="0" distB="0" distL="0" distR="0" wp14:anchorId="0FBD2374" wp14:editId="05372B8F">
            <wp:extent cx="6675120" cy="3382010"/>
            <wp:effectExtent l="0" t="0" r="508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09 at 1.08.4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75120" cy="3382010"/>
                    </a:xfrm>
                    <a:prstGeom prst="rect">
                      <a:avLst/>
                    </a:prstGeom>
                  </pic:spPr>
                </pic:pic>
              </a:graphicData>
            </a:graphic>
          </wp:inline>
        </w:drawing>
      </w:r>
    </w:p>
    <w:p w14:paraId="1F7A4EB1" w14:textId="79ABDB09" w:rsidR="00792A49" w:rsidRPr="00792A49" w:rsidRDefault="003B0CE8" w:rsidP="00792A49">
      <w:pPr>
        <w:spacing w:line="480" w:lineRule="auto"/>
      </w:pPr>
      <w:r>
        <w:t>Thanks!</w:t>
      </w:r>
    </w:p>
    <w:p w14:paraId="150E8502" w14:textId="77777777" w:rsidR="00792A49" w:rsidRPr="00792A49" w:rsidRDefault="00792A49" w:rsidP="00792A49">
      <w:pPr>
        <w:spacing w:line="480" w:lineRule="auto"/>
      </w:pPr>
    </w:p>
    <w:p w14:paraId="14DF23CC" w14:textId="77777777" w:rsidR="00792A49" w:rsidRPr="00E9298A" w:rsidRDefault="00792A49" w:rsidP="00792A49">
      <w:pPr>
        <w:spacing w:line="480" w:lineRule="auto"/>
      </w:pPr>
    </w:p>
    <w:sectPr w:rsidR="00792A49" w:rsidRPr="00E9298A">
      <w:footerReference w:type="default" r:id="rId13"/>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8751C" w14:textId="77777777" w:rsidR="00447D2B" w:rsidRDefault="00447D2B">
      <w:pPr>
        <w:spacing w:after="0" w:line="240" w:lineRule="auto"/>
      </w:pPr>
      <w:r>
        <w:separator/>
      </w:r>
    </w:p>
  </w:endnote>
  <w:endnote w:type="continuationSeparator" w:id="0">
    <w:p w14:paraId="3A9D351D" w14:textId="77777777" w:rsidR="00447D2B" w:rsidRDefault="00447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14:paraId="0FC728A3"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17CBF" w14:textId="77777777" w:rsidR="00447D2B" w:rsidRDefault="00447D2B">
      <w:pPr>
        <w:spacing w:after="0" w:line="240" w:lineRule="auto"/>
      </w:pPr>
      <w:r>
        <w:separator/>
      </w:r>
    </w:p>
  </w:footnote>
  <w:footnote w:type="continuationSeparator" w:id="0">
    <w:p w14:paraId="4D271E59" w14:textId="77777777" w:rsidR="00447D2B" w:rsidRDefault="00447D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80C"/>
    <w:rsid w:val="00011B23"/>
    <w:rsid w:val="0003480C"/>
    <w:rsid w:val="000A66FD"/>
    <w:rsid w:val="0020643B"/>
    <w:rsid w:val="00280EA1"/>
    <w:rsid w:val="00285921"/>
    <w:rsid w:val="002D5D36"/>
    <w:rsid w:val="00356C90"/>
    <w:rsid w:val="003B0CE8"/>
    <w:rsid w:val="003E6A8F"/>
    <w:rsid w:val="003F31CF"/>
    <w:rsid w:val="004076A4"/>
    <w:rsid w:val="00447D2B"/>
    <w:rsid w:val="00504C0B"/>
    <w:rsid w:val="00524388"/>
    <w:rsid w:val="006359F7"/>
    <w:rsid w:val="006E5C8F"/>
    <w:rsid w:val="006F1CBD"/>
    <w:rsid w:val="007419F2"/>
    <w:rsid w:val="00792A49"/>
    <w:rsid w:val="00971289"/>
    <w:rsid w:val="009B0055"/>
    <w:rsid w:val="00A47178"/>
    <w:rsid w:val="00AD7A20"/>
    <w:rsid w:val="00BB58E9"/>
    <w:rsid w:val="00E21DF1"/>
    <w:rsid w:val="00E73AC0"/>
    <w:rsid w:val="00E9298A"/>
    <w:rsid w:val="00F569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ABED7"/>
  <w15:chartTrackingRefBased/>
  <w15:docId w15:val="{9B6AC0D2-CBCF-684B-9C47-728ADF1F2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191919"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DDDDDD"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DDDDDD"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DDDDDD"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DDDDDD"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DDDDDD"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DDDDDD" w:themeColor="accent1"/>
      <w:sz w:val="2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DDDDDD" w:themeColor="accent1"/>
      </w:pBdr>
      <w:spacing w:after="400" w:line="240" w:lineRule="auto"/>
      <w:contextualSpacing/>
    </w:pPr>
    <w:rPr>
      <w:rFonts w:asciiTheme="majorHAnsi" w:eastAsiaTheme="majorEastAsia" w:hAnsiTheme="majorHAnsi" w:cstheme="majorBidi"/>
      <w:b/>
      <w:color w:val="191919"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191919"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191919"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DDDDDD"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DDDDDD"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DDDDDD"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DDDDDD"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DDDDDD"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DDDDDD" w:themeColor="accent1"/>
      <w:sz w:val="34"/>
      <w:szCs w:val="22"/>
    </w:rPr>
  </w:style>
  <w:style w:type="character" w:customStyle="1" w:styleId="SubtitleChar">
    <w:name w:val="Subtitle Char"/>
    <w:basedOn w:val="DefaultParagraphFont"/>
    <w:link w:val="Subtitle"/>
    <w:uiPriority w:val="11"/>
    <w:semiHidden/>
    <w:rPr>
      <w:rFonts w:eastAsiaTheme="minorEastAsia"/>
      <w:color w:val="DDDDDD" w:themeColor="accent1"/>
      <w:sz w:val="34"/>
      <w:szCs w:val="22"/>
    </w:rPr>
  </w:style>
  <w:style w:type="character" w:styleId="SubtleEmphasis">
    <w:name w:val="Subtle Emphasis"/>
    <w:basedOn w:val="DefaultParagraphFont"/>
    <w:uiPriority w:val="19"/>
    <w:semiHidden/>
    <w:unhideWhenUsed/>
    <w:qFormat/>
    <w:rPr>
      <w:i/>
      <w:iCs/>
      <w:color w:val="404040" w:themeColor="text2" w:themeTint="BF"/>
    </w:rPr>
  </w:style>
  <w:style w:type="character" w:styleId="IntenseEmphasis">
    <w:name w:val="Intense Emphasis"/>
    <w:basedOn w:val="DefaultParagraphFont"/>
    <w:uiPriority w:val="21"/>
    <w:semiHidden/>
    <w:unhideWhenUsed/>
    <w:qFormat/>
    <w:rPr>
      <w:b/>
      <w:i/>
      <w:iCs/>
      <w:color w:val="191919" w:themeColor="text2" w:themeTint="E6"/>
    </w:rPr>
  </w:style>
  <w:style w:type="character" w:styleId="Strong">
    <w:name w:val="Strong"/>
    <w:basedOn w:val="DefaultParagraphFont"/>
    <w:uiPriority w:val="22"/>
    <w:semiHidden/>
    <w:unhideWhenUsed/>
    <w:qFormat/>
    <w:rPr>
      <w:b/>
      <w:bCs/>
      <w:color w:val="40404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191919" w:themeColor="text2" w:themeTint="E6"/>
      <w:sz w:val="34"/>
    </w:rPr>
  </w:style>
  <w:style w:type="character" w:customStyle="1" w:styleId="IntenseQuoteChar">
    <w:name w:val="Intense Quote Char"/>
    <w:basedOn w:val="DefaultParagraphFont"/>
    <w:link w:val="IntenseQuote"/>
    <w:uiPriority w:val="30"/>
    <w:semiHidden/>
    <w:rPr>
      <w:b/>
      <w:i/>
      <w:iCs/>
      <w:color w:val="191919" w:themeColor="text2" w:themeTint="E6"/>
      <w:sz w:val="34"/>
    </w:rPr>
  </w:style>
  <w:style w:type="character" w:styleId="SubtleReference">
    <w:name w:val="Subtle Reference"/>
    <w:basedOn w:val="DefaultParagraphFont"/>
    <w:uiPriority w:val="31"/>
    <w:semiHidden/>
    <w:unhideWhenUsed/>
    <w:qFormat/>
    <w:rPr>
      <w:caps/>
      <w:smallCaps w:val="0"/>
      <w:color w:val="404040" w:themeColor="text2" w:themeTint="BF"/>
    </w:rPr>
  </w:style>
  <w:style w:type="character" w:styleId="IntenseReference">
    <w:name w:val="Intense Reference"/>
    <w:basedOn w:val="DefaultParagraphFont"/>
    <w:uiPriority w:val="32"/>
    <w:semiHidden/>
    <w:unhideWhenUsed/>
    <w:qFormat/>
    <w:rPr>
      <w:b/>
      <w:bCs/>
      <w:caps/>
      <w:smallCaps w:val="0"/>
      <w:color w:val="40404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9B005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0055"/>
    <w:rPr>
      <w:rFonts w:ascii="Times New Roman" w:hAnsi="Times New Roman" w:cs="Times New Roman"/>
      <w:sz w:val="18"/>
      <w:szCs w:val="18"/>
    </w:rPr>
  </w:style>
  <w:style w:type="character" w:styleId="Hyperlink">
    <w:name w:val="Hyperlink"/>
    <w:basedOn w:val="DefaultParagraphFont"/>
    <w:uiPriority w:val="99"/>
    <w:unhideWhenUsed/>
    <w:rsid w:val="00285921"/>
    <w:rPr>
      <w:color w:val="5F5F5F" w:themeColor="hyperlink"/>
      <w:u w:val="single"/>
    </w:rPr>
  </w:style>
  <w:style w:type="character" w:styleId="UnresolvedMention">
    <w:name w:val="Unresolved Mention"/>
    <w:basedOn w:val="DefaultParagraphFont"/>
    <w:uiPriority w:val="99"/>
    <w:semiHidden/>
    <w:unhideWhenUsed/>
    <w:rsid w:val="00285921"/>
    <w:rPr>
      <w:color w:val="605E5C"/>
      <w:shd w:val="clear" w:color="auto" w:fill="E1DFDD"/>
    </w:rPr>
  </w:style>
  <w:style w:type="character" w:styleId="FollowedHyperlink">
    <w:name w:val="FollowedHyperlink"/>
    <w:basedOn w:val="DefaultParagraphFont"/>
    <w:uiPriority w:val="99"/>
    <w:semiHidden/>
    <w:unhideWhenUsed/>
    <w:rsid w:val="00F5692B"/>
    <w:rPr>
      <w:color w:val="919191" w:themeColor="followedHyperlink"/>
      <w:u w:val="single"/>
    </w:rPr>
  </w:style>
  <w:style w:type="paragraph" w:styleId="NormalWeb">
    <w:name w:val="Normal (Web)"/>
    <w:basedOn w:val="Normal"/>
    <w:uiPriority w:val="99"/>
    <w:unhideWhenUsed/>
    <w:rsid w:val="00A47178"/>
    <w:pPr>
      <w:spacing w:before="100" w:beforeAutospacing="1" w:after="100" w:afterAutospacing="1" w:line="240" w:lineRule="auto"/>
    </w:pPr>
    <w:rPr>
      <w:rFonts w:ascii="Times New Roman" w:eastAsia="Times New Roman" w:hAnsi="Times New Roman" w:cs="Times New Roman"/>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3296120">
      <w:bodyDiv w:val="1"/>
      <w:marLeft w:val="0"/>
      <w:marRight w:val="0"/>
      <w:marTop w:val="0"/>
      <w:marBottom w:val="0"/>
      <w:divBdr>
        <w:top w:val="none" w:sz="0" w:space="0" w:color="auto"/>
        <w:left w:val="none" w:sz="0" w:space="0" w:color="auto"/>
        <w:bottom w:val="none" w:sz="0" w:space="0" w:color="auto"/>
        <w:right w:val="none" w:sz="0" w:space="0" w:color="auto"/>
      </w:divBdr>
    </w:div>
    <w:div w:id="1184827712">
      <w:bodyDiv w:val="1"/>
      <w:marLeft w:val="0"/>
      <w:marRight w:val="0"/>
      <w:marTop w:val="0"/>
      <w:marBottom w:val="0"/>
      <w:divBdr>
        <w:top w:val="none" w:sz="0" w:space="0" w:color="auto"/>
        <w:left w:val="none" w:sz="0" w:space="0" w:color="auto"/>
        <w:bottom w:val="none" w:sz="0" w:space="0" w:color="auto"/>
        <w:right w:val="none" w:sz="0" w:space="0" w:color="auto"/>
      </w:divBdr>
      <w:divsChild>
        <w:div w:id="1431661154">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461924694">
      <w:bodyDiv w:val="1"/>
      <w:marLeft w:val="0"/>
      <w:marRight w:val="0"/>
      <w:marTop w:val="0"/>
      <w:marBottom w:val="0"/>
      <w:divBdr>
        <w:top w:val="none" w:sz="0" w:space="0" w:color="auto"/>
        <w:left w:val="none" w:sz="0" w:space="0" w:color="auto"/>
        <w:bottom w:val="none" w:sz="0" w:space="0" w:color="auto"/>
        <w:right w:val="none" w:sz="0" w:space="0" w:color="auto"/>
      </w:divBdr>
      <w:divsChild>
        <w:div w:id="339167376">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526360595">
      <w:bodyDiv w:val="1"/>
      <w:marLeft w:val="0"/>
      <w:marRight w:val="0"/>
      <w:marTop w:val="0"/>
      <w:marBottom w:val="0"/>
      <w:divBdr>
        <w:top w:val="none" w:sz="0" w:space="0" w:color="auto"/>
        <w:left w:val="none" w:sz="0" w:space="0" w:color="auto"/>
        <w:bottom w:val="none" w:sz="0" w:space="0" w:color="auto"/>
        <w:right w:val="none" w:sz="0" w:space="0" w:color="auto"/>
      </w:divBdr>
    </w:div>
    <w:div w:id="1653946720">
      <w:bodyDiv w:val="1"/>
      <w:marLeft w:val="0"/>
      <w:marRight w:val="0"/>
      <w:marTop w:val="0"/>
      <w:marBottom w:val="0"/>
      <w:divBdr>
        <w:top w:val="none" w:sz="0" w:space="0" w:color="auto"/>
        <w:left w:val="none" w:sz="0" w:space="0" w:color="auto"/>
        <w:bottom w:val="none" w:sz="0" w:space="0" w:color="auto"/>
        <w:right w:val="none" w:sz="0" w:space="0" w:color="auto"/>
      </w:divBdr>
      <w:divsChild>
        <w:div w:id="570117611">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765763548">
      <w:bodyDiv w:val="1"/>
      <w:marLeft w:val="0"/>
      <w:marRight w:val="0"/>
      <w:marTop w:val="0"/>
      <w:marBottom w:val="0"/>
      <w:divBdr>
        <w:top w:val="none" w:sz="0" w:space="0" w:color="auto"/>
        <w:left w:val="none" w:sz="0" w:space="0" w:color="auto"/>
        <w:bottom w:val="none" w:sz="0" w:space="0" w:color="auto"/>
        <w:right w:val="none" w:sz="0" w:space="0" w:color="auto"/>
      </w:divBdr>
    </w:div>
    <w:div w:id="1769810278">
      <w:bodyDiv w:val="1"/>
      <w:marLeft w:val="0"/>
      <w:marRight w:val="0"/>
      <w:marTop w:val="0"/>
      <w:marBottom w:val="0"/>
      <w:divBdr>
        <w:top w:val="none" w:sz="0" w:space="0" w:color="auto"/>
        <w:left w:val="none" w:sz="0" w:space="0" w:color="auto"/>
        <w:bottom w:val="none" w:sz="0" w:space="0" w:color="auto"/>
        <w:right w:val="none" w:sz="0" w:space="0" w:color="auto"/>
      </w:divBdr>
      <w:divsChild>
        <w:div w:id="15886156">
          <w:marLeft w:val="0"/>
          <w:marRight w:val="0"/>
          <w:marTop w:val="0"/>
          <w:marBottom w:val="0"/>
          <w:divBdr>
            <w:top w:val="single" w:sz="6" w:space="5" w:color="AAAAAA"/>
            <w:left w:val="single" w:sz="6" w:space="5" w:color="AAAAAA"/>
            <w:bottom w:val="single" w:sz="6" w:space="5" w:color="AAAAAA"/>
            <w:right w:val="single" w:sz="6" w:space="5" w:color="AAAAAA"/>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sonhkendall/AdvancedWebApps/tree/master/module05/project"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sotd.us/jasonkendall/module05/project/index.html" TargetMode="Externa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sonKendall/Library/Containers/com.microsoft.Word/Data/Library/Application%20Support/Microsoft/Office/16.0/DTS/en-US%7bF45158B4-0A9D-FB47-90F8-0E21008049C3%7d/%7bFA9A8FD0-4050-054F-8407-7F532809BB0A%7dtf10002069.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{FA9A8FD0-4050-054F-8407-7F532809BB0A}tf10002069.dotx</Template>
  <TotalTime>1</TotalTime>
  <Pages>4</Pages>
  <Words>157</Words>
  <Characters>898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Jason Kendall</cp:lastModifiedBy>
  <cp:revision>2</cp:revision>
  <dcterms:created xsi:type="dcterms:W3CDTF">2019-03-09T18:31:00Z</dcterms:created>
  <dcterms:modified xsi:type="dcterms:W3CDTF">2019-03-09T18:31:00Z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