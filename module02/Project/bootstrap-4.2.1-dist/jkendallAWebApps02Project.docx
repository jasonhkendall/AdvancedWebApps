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34A49" w14:textId="77777777" w:rsidR="00524388" w:rsidRPr="00285921" w:rsidRDefault="0003480C" w:rsidP="0003480C">
      <w:pPr>
        <w:pStyle w:val="Title"/>
        <w:tabs>
          <w:tab w:val="left" w:pos="9303"/>
        </w:tabs>
        <w:rPr>
          <w:kern w:val="0"/>
          <w:sz w:val="44"/>
          <w:szCs w:val="32"/>
        </w:rPr>
      </w:pPr>
      <w:r w:rsidRPr="00285921">
        <w:rPr>
          <w:color w:val="7030A0"/>
        </w:rPr>
        <w:t>Advanced Web Apps</w:t>
      </w:r>
      <w:r w:rsidRPr="00285921">
        <w:rPr>
          <w:kern w:val="0"/>
          <w:sz w:val="44"/>
          <w:szCs w:val="32"/>
        </w:rPr>
        <w:tab/>
      </w:r>
    </w:p>
    <w:p w14:paraId="7135B74C" w14:textId="23AC9927" w:rsidR="00524388" w:rsidRPr="00285921" w:rsidRDefault="0003480C">
      <w:pPr>
        <w:pStyle w:val="Heading1"/>
        <w:rPr>
          <w:color w:val="7030A0"/>
        </w:rPr>
      </w:pPr>
      <w:r w:rsidRPr="00285921">
        <w:rPr>
          <w:color w:val="7030A0"/>
        </w:rPr>
        <w:t>Module 0</w:t>
      </w:r>
      <w:r w:rsidR="009B0055" w:rsidRPr="00285921">
        <w:rPr>
          <w:color w:val="7030A0"/>
        </w:rPr>
        <w:t>2</w:t>
      </w:r>
    </w:p>
    <w:p w14:paraId="34C5D299" w14:textId="0199715A" w:rsidR="00524388" w:rsidRDefault="009B0055" w:rsidP="0003480C">
      <w:r>
        <w:t>This</w:t>
      </w:r>
      <w:r w:rsidR="006F1CBD">
        <w:t xml:space="preserve"> is the course project for module 02</w:t>
      </w:r>
      <w:r>
        <w:t>.</w:t>
      </w:r>
    </w:p>
    <w:p w14:paraId="242D1851" w14:textId="77777777" w:rsidR="0003480C" w:rsidRDefault="0003480C" w:rsidP="0003480C">
      <w:r>
        <w:t>Rasmussen College - Professor Corey</w:t>
      </w:r>
    </w:p>
    <w:p w14:paraId="710AA201" w14:textId="79F3B108" w:rsidR="0003480C" w:rsidRDefault="006F1CBD" w:rsidP="0003480C">
      <w:r w:rsidRPr="006F1CBD">
        <w:drawing>
          <wp:inline distT="0" distB="0" distL="0" distR="0" wp14:anchorId="44C3C86E" wp14:editId="1DC3C1EF">
            <wp:extent cx="6675120" cy="3754755"/>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5120" cy="3754755"/>
                    </a:xfrm>
                    <a:prstGeom prst="rect">
                      <a:avLst/>
                    </a:prstGeom>
                  </pic:spPr>
                </pic:pic>
              </a:graphicData>
            </a:graphic>
          </wp:inline>
        </w:drawing>
      </w:r>
    </w:p>
    <w:p w14:paraId="3FF6049D" w14:textId="77777777" w:rsidR="00524388" w:rsidRDefault="00524388">
      <w:pPr>
        <w:jc w:val="center"/>
      </w:pPr>
    </w:p>
    <w:p w14:paraId="01FEB18A" w14:textId="1DC23D8F" w:rsidR="00356C90" w:rsidRDefault="006359F7">
      <w:pPr>
        <w:rPr>
          <w:sz w:val="22"/>
          <w:szCs w:val="22"/>
        </w:rPr>
      </w:pPr>
      <w:r>
        <w:rPr>
          <w:sz w:val="22"/>
          <w:szCs w:val="22"/>
        </w:rPr>
        <w:t>This is the first site setup for the course project. Here, I have used the wireframe kit to establish the general size of my site. One column is used which is a span 4 and the other, the right side is a span 8. This separates the navigation bar from the general content section of the site and also makes those sections responsive. The responsiveness of the site is demonstrated by the developer tools in the Chrome browser which allow us to view the site in a mobile and then desktop environment. This is useful for quick testing purposes.</w:t>
      </w:r>
    </w:p>
    <w:p w14:paraId="3C6F9AB4" w14:textId="77777777" w:rsidR="009B0055" w:rsidRDefault="009B0055">
      <w:pPr>
        <w:rPr>
          <w:sz w:val="22"/>
          <w:szCs w:val="22"/>
        </w:rPr>
      </w:pPr>
    </w:p>
    <w:p w14:paraId="047ACEAC" w14:textId="6626EC43" w:rsidR="009B0055" w:rsidRDefault="009B0055">
      <w:pPr>
        <w:rPr>
          <w:sz w:val="22"/>
          <w:szCs w:val="22"/>
        </w:rPr>
      </w:pPr>
      <w:r>
        <w:rPr>
          <w:sz w:val="22"/>
          <w:szCs w:val="22"/>
        </w:rPr>
        <w:lastRenderedPageBreak/>
        <w:t xml:space="preserve">The URL for </w:t>
      </w:r>
      <w:r w:rsidR="00285921">
        <w:rPr>
          <w:sz w:val="22"/>
          <w:szCs w:val="22"/>
        </w:rPr>
        <w:t>my</w:t>
      </w:r>
      <w:r>
        <w:rPr>
          <w:sz w:val="22"/>
          <w:szCs w:val="22"/>
        </w:rPr>
        <w:t xml:space="preserve"> page is located here</w:t>
      </w:r>
      <w:r w:rsidR="00285921">
        <w:rPr>
          <w:sz w:val="22"/>
          <w:szCs w:val="22"/>
        </w:rPr>
        <w:t xml:space="preserve"> and also posted at my GitHub account</w:t>
      </w:r>
      <w:r>
        <w:rPr>
          <w:sz w:val="22"/>
          <w:szCs w:val="22"/>
        </w:rPr>
        <w:t xml:space="preserve">: </w:t>
      </w:r>
    </w:p>
    <w:p w14:paraId="20CC7320" w14:textId="5A415CA4" w:rsidR="009B0055" w:rsidRDefault="00285921">
      <w:pPr>
        <w:rPr>
          <w:sz w:val="22"/>
          <w:szCs w:val="22"/>
        </w:rPr>
      </w:pPr>
      <w:bookmarkStart w:id="0" w:name="_GoBack"/>
      <w:r w:rsidRPr="00F5692B">
        <w:rPr>
          <w:sz w:val="22"/>
          <w:szCs w:val="22"/>
        </w:rPr>
        <w:t>https://</w:t>
      </w:r>
      <w:r w:rsidR="00F5692B" w:rsidRPr="00F5692B">
        <w:rPr>
          <w:sz w:val="22"/>
          <w:szCs w:val="22"/>
        </w:rPr>
        <w:t>sotd.us/</w:t>
      </w:r>
      <w:r w:rsidR="00F5692B">
        <w:rPr>
          <w:sz w:val="22"/>
          <w:szCs w:val="22"/>
        </w:rPr>
        <w:t>jasonkendall/</w:t>
      </w:r>
      <w:r w:rsidR="00F5692B" w:rsidRPr="00F5692B">
        <w:rPr>
          <w:sz w:val="22"/>
          <w:szCs w:val="22"/>
        </w:rPr>
        <w:t>advWebAppsModule02/module02/Project/bootstrap-4.2.1-dist/index.html</w:t>
      </w:r>
    </w:p>
    <w:bookmarkEnd w:id="0"/>
    <w:p w14:paraId="14AEBB84" w14:textId="51D1879A" w:rsidR="00285921" w:rsidRPr="00F5692B" w:rsidRDefault="006359F7">
      <w:pPr>
        <w:rPr>
          <w:sz w:val="22"/>
          <w:szCs w:val="22"/>
        </w:rPr>
      </w:pPr>
      <w:r w:rsidRPr="00F5692B">
        <w:rPr>
          <w:sz w:val="22"/>
          <w:szCs w:val="22"/>
        </w:rPr>
        <w:t>https://github.com/jasonhkendall/AdvancedWebApps/blob/master/module02/Project/bootstrap-4.2.1-dist/index.html</w:t>
      </w:r>
    </w:p>
    <w:p w14:paraId="490E6A2C" w14:textId="77777777" w:rsidR="006359F7" w:rsidRDefault="006359F7">
      <w:pPr>
        <w:rPr>
          <w:sz w:val="22"/>
          <w:szCs w:val="22"/>
        </w:rPr>
      </w:pPr>
    </w:p>
    <w:p w14:paraId="6CBD9E7E" w14:textId="77777777" w:rsidR="006359F7" w:rsidRDefault="006359F7">
      <w:pPr>
        <w:rPr>
          <w:sz w:val="22"/>
          <w:szCs w:val="22"/>
        </w:rPr>
      </w:pPr>
    </w:p>
    <w:p w14:paraId="6E0AFDBA" w14:textId="77777777" w:rsidR="006359F7" w:rsidRDefault="006359F7">
      <w:pPr>
        <w:rPr>
          <w:sz w:val="22"/>
          <w:szCs w:val="22"/>
        </w:rPr>
      </w:pPr>
    </w:p>
    <w:p w14:paraId="4BDE3B45" w14:textId="77777777" w:rsidR="006359F7" w:rsidRDefault="006359F7">
      <w:pPr>
        <w:rPr>
          <w:sz w:val="22"/>
          <w:szCs w:val="22"/>
        </w:rPr>
      </w:pPr>
    </w:p>
    <w:p w14:paraId="0F0BD353" w14:textId="77777777" w:rsidR="006359F7" w:rsidRDefault="006359F7">
      <w:pPr>
        <w:rPr>
          <w:sz w:val="22"/>
          <w:szCs w:val="22"/>
        </w:rPr>
      </w:pPr>
    </w:p>
    <w:p w14:paraId="24F8C623" w14:textId="77777777" w:rsidR="006359F7" w:rsidRDefault="006359F7">
      <w:pPr>
        <w:rPr>
          <w:sz w:val="22"/>
          <w:szCs w:val="22"/>
        </w:rPr>
      </w:pPr>
    </w:p>
    <w:p w14:paraId="0B506C90" w14:textId="77777777" w:rsidR="006359F7" w:rsidRDefault="006359F7">
      <w:pPr>
        <w:rPr>
          <w:sz w:val="22"/>
          <w:szCs w:val="22"/>
        </w:rPr>
      </w:pPr>
    </w:p>
    <w:p w14:paraId="654E53EE" w14:textId="77777777" w:rsidR="006359F7" w:rsidRDefault="006359F7">
      <w:pPr>
        <w:rPr>
          <w:sz w:val="22"/>
          <w:szCs w:val="22"/>
        </w:rPr>
      </w:pPr>
    </w:p>
    <w:p w14:paraId="7BBFE780" w14:textId="77777777" w:rsidR="006359F7" w:rsidRDefault="006359F7">
      <w:pPr>
        <w:rPr>
          <w:sz w:val="22"/>
          <w:szCs w:val="22"/>
        </w:rPr>
      </w:pPr>
    </w:p>
    <w:p w14:paraId="6D681A30" w14:textId="77777777" w:rsidR="006359F7" w:rsidRDefault="006359F7">
      <w:pPr>
        <w:rPr>
          <w:sz w:val="22"/>
          <w:szCs w:val="22"/>
        </w:rPr>
      </w:pPr>
    </w:p>
    <w:p w14:paraId="14402F56" w14:textId="77777777" w:rsidR="006359F7" w:rsidRDefault="006359F7">
      <w:pPr>
        <w:rPr>
          <w:sz w:val="22"/>
          <w:szCs w:val="22"/>
        </w:rPr>
      </w:pPr>
    </w:p>
    <w:p w14:paraId="1C39CDB7" w14:textId="77777777" w:rsidR="006359F7" w:rsidRDefault="006359F7">
      <w:pPr>
        <w:rPr>
          <w:sz w:val="22"/>
          <w:szCs w:val="22"/>
        </w:rPr>
      </w:pPr>
    </w:p>
    <w:p w14:paraId="357E87A9" w14:textId="77777777" w:rsidR="006359F7" w:rsidRDefault="006359F7">
      <w:pPr>
        <w:rPr>
          <w:sz w:val="22"/>
          <w:szCs w:val="22"/>
        </w:rPr>
      </w:pPr>
    </w:p>
    <w:p w14:paraId="446EB570" w14:textId="77777777" w:rsidR="006359F7" w:rsidRDefault="006359F7">
      <w:pPr>
        <w:rPr>
          <w:sz w:val="22"/>
          <w:szCs w:val="22"/>
        </w:rPr>
      </w:pPr>
    </w:p>
    <w:p w14:paraId="5A225EDF" w14:textId="77777777" w:rsidR="006359F7" w:rsidRDefault="006359F7">
      <w:pPr>
        <w:rPr>
          <w:sz w:val="22"/>
          <w:szCs w:val="22"/>
        </w:rPr>
      </w:pPr>
    </w:p>
    <w:p w14:paraId="438FC295" w14:textId="663353CA" w:rsidR="00285921" w:rsidRDefault="00285921">
      <w:pPr>
        <w:rPr>
          <w:sz w:val="22"/>
          <w:szCs w:val="22"/>
        </w:rPr>
      </w:pPr>
      <w:r>
        <w:rPr>
          <w:sz w:val="22"/>
          <w:szCs w:val="22"/>
        </w:rPr>
        <w:t>Images of the development process are located here:</w:t>
      </w:r>
    </w:p>
    <w:p w14:paraId="7E8C0F4B" w14:textId="4A70791A" w:rsidR="00285921" w:rsidRDefault="006359F7">
      <w:r>
        <w:rPr>
          <w:noProof/>
        </w:rPr>
        <w:lastRenderedPageBreak/>
        <w:drawing>
          <wp:inline distT="0" distB="0" distL="0" distR="0" wp14:anchorId="705DCBAF" wp14:editId="443899C8">
            <wp:extent cx="6675120" cy="3774440"/>
            <wp:effectExtent l="0" t="0" r="508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25 at 9.59.1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75120" cy="3774440"/>
                    </a:xfrm>
                    <a:prstGeom prst="rect">
                      <a:avLst/>
                    </a:prstGeom>
                  </pic:spPr>
                </pic:pic>
              </a:graphicData>
            </a:graphic>
          </wp:inline>
        </w:drawing>
      </w:r>
      <w:r>
        <w:rPr>
          <w:noProof/>
        </w:rPr>
        <w:drawing>
          <wp:inline distT="0" distB="0" distL="0" distR="0" wp14:anchorId="265A443B" wp14:editId="252AA380">
            <wp:extent cx="6675120" cy="3774440"/>
            <wp:effectExtent l="0" t="0" r="508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5 at 9.59.4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5120" cy="3774440"/>
                    </a:xfrm>
                    <a:prstGeom prst="rect">
                      <a:avLst/>
                    </a:prstGeom>
                  </pic:spPr>
                </pic:pic>
              </a:graphicData>
            </a:graphic>
          </wp:inline>
        </w:drawing>
      </w:r>
    </w:p>
    <w:p w14:paraId="609E7497" w14:textId="39EBB7F2" w:rsidR="006359F7" w:rsidRDefault="006359F7"/>
    <w:p w14:paraId="07EDF96A" w14:textId="2EDC1786" w:rsidR="006359F7" w:rsidRDefault="006359F7">
      <w:r>
        <w:rPr>
          <w:noProof/>
        </w:rPr>
        <w:lastRenderedPageBreak/>
        <w:drawing>
          <wp:inline distT="0" distB="0" distL="0" distR="0" wp14:anchorId="0F453CBD" wp14:editId="6C61E5FD">
            <wp:extent cx="6675120" cy="3933825"/>
            <wp:effectExtent l="0" t="0" r="5080" b="317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25 at 9.51.3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75120" cy="3933825"/>
                    </a:xfrm>
                    <a:prstGeom prst="rect">
                      <a:avLst/>
                    </a:prstGeom>
                  </pic:spPr>
                </pic:pic>
              </a:graphicData>
            </a:graphic>
          </wp:inline>
        </w:drawing>
      </w:r>
    </w:p>
    <w:p w14:paraId="62A2AB43" w14:textId="04647A53" w:rsidR="006359F7" w:rsidRDefault="006359F7">
      <w:r>
        <w:rPr>
          <w:noProof/>
        </w:rPr>
        <w:drawing>
          <wp:inline distT="0" distB="0" distL="0" distR="0" wp14:anchorId="1DB56871" wp14:editId="71D90D31">
            <wp:extent cx="6675120" cy="3758565"/>
            <wp:effectExtent l="0" t="0" r="508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25 at 9.51.1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75120" cy="3758565"/>
                    </a:xfrm>
                    <a:prstGeom prst="rect">
                      <a:avLst/>
                    </a:prstGeom>
                  </pic:spPr>
                </pic:pic>
              </a:graphicData>
            </a:graphic>
          </wp:inline>
        </w:drawing>
      </w:r>
    </w:p>
    <w:p w14:paraId="7ADFC317" w14:textId="754C443C" w:rsidR="006359F7" w:rsidRDefault="006359F7"/>
    <w:p w14:paraId="09E2ADCF" w14:textId="52A0DAB9" w:rsidR="006359F7" w:rsidRDefault="006359F7"/>
    <w:p w14:paraId="24D804DF" w14:textId="2096C218" w:rsidR="006359F7" w:rsidRDefault="006359F7"/>
    <w:p w14:paraId="3822D43D" w14:textId="2B34F39D" w:rsidR="006359F7" w:rsidRDefault="006359F7"/>
    <w:p w14:paraId="2972A481" w14:textId="2E1DB3DE" w:rsidR="006359F7" w:rsidRDefault="006359F7"/>
    <w:p w14:paraId="448A1EAB" w14:textId="01C769DB" w:rsidR="006359F7" w:rsidRDefault="006359F7"/>
    <w:p w14:paraId="5A34A0F7" w14:textId="30101C98" w:rsidR="006359F7" w:rsidRDefault="006359F7"/>
    <w:p w14:paraId="7525BD2C" w14:textId="43D7258A" w:rsidR="006359F7" w:rsidRDefault="006359F7"/>
    <w:p w14:paraId="2FC7EFFB" w14:textId="244E49A6" w:rsidR="006359F7" w:rsidRDefault="006359F7"/>
    <w:p w14:paraId="6A6C3A7F" w14:textId="550D0821" w:rsidR="006359F7" w:rsidRDefault="006359F7"/>
    <w:p w14:paraId="6FFDCCB3" w14:textId="76A2F2C0" w:rsidR="006359F7" w:rsidRDefault="006359F7"/>
    <w:p w14:paraId="6447962D" w14:textId="295921E1" w:rsidR="006359F7" w:rsidRDefault="006359F7"/>
    <w:p w14:paraId="5B756CEF" w14:textId="42E0EF81" w:rsidR="006359F7" w:rsidRDefault="006359F7"/>
    <w:p w14:paraId="4A510A2B" w14:textId="21FFF973" w:rsidR="006359F7" w:rsidRDefault="006359F7"/>
    <w:p w14:paraId="741184D8" w14:textId="5F224B07" w:rsidR="006359F7" w:rsidRDefault="006359F7"/>
    <w:p w14:paraId="41A52F6C" w14:textId="791920F1" w:rsidR="006359F7" w:rsidRDefault="006359F7"/>
    <w:p w14:paraId="5411AE2B" w14:textId="77777777" w:rsidR="006359F7" w:rsidRDefault="006359F7"/>
    <w:sectPr w:rsidR="006359F7">
      <w:footerReference w:type="default" r:id="rId12"/>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7F721" w14:textId="77777777" w:rsidR="006E5C8F" w:rsidRDefault="006E5C8F">
      <w:pPr>
        <w:spacing w:after="0" w:line="240" w:lineRule="auto"/>
      </w:pPr>
      <w:r>
        <w:separator/>
      </w:r>
    </w:p>
  </w:endnote>
  <w:endnote w:type="continuationSeparator" w:id="0">
    <w:p w14:paraId="175B5F97" w14:textId="77777777" w:rsidR="006E5C8F" w:rsidRDefault="006E5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14:paraId="0FC728A3"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C64E9" w14:textId="77777777" w:rsidR="006E5C8F" w:rsidRDefault="006E5C8F">
      <w:pPr>
        <w:spacing w:after="0" w:line="240" w:lineRule="auto"/>
      </w:pPr>
      <w:r>
        <w:separator/>
      </w:r>
    </w:p>
  </w:footnote>
  <w:footnote w:type="continuationSeparator" w:id="0">
    <w:p w14:paraId="108EDB3F" w14:textId="77777777" w:rsidR="006E5C8F" w:rsidRDefault="006E5C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80C"/>
    <w:rsid w:val="0003480C"/>
    <w:rsid w:val="000A66FD"/>
    <w:rsid w:val="00280EA1"/>
    <w:rsid w:val="00285921"/>
    <w:rsid w:val="00356C90"/>
    <w:rsid w:val="003F31CF"/>
    <w:rsid w:val="004076A4"/>
    <w:rsid w:val="00524388"/>
    <w:rsid w:val="006359F7"/>
    <w:rsid w:val="006E5C8F"/>
    <w:rsid w:val="006F1CBD"/>
    <w:rsid w:val="00971289"/>
    <w:rsid w:val="009B0055"/>
    <w:rsid w:val="00AD7A20"/>
    <w:rsid w:val="00BB58E9"/>
    <w:rsid w:val="00E73AC0"/>
    <w:rsid w:val="00F56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ABED7"/>
  <w15:chartTrackingRefBased/>
  <w15:docId w15:val="{9B6AC0D2-CBCF-684B-9C47-728ADF1F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191919"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DDDDDD"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DDDDDD"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DDDDDD"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DDDDDD"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DDDDDD"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DDDDDD"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DDDDDD" w:themeColor="accent1"/>
      </w:pBdr>
      <w:spacing w:after="400" w:line="240" w:lineRule="auto"/>
      <w:contextualSpacing/>
    </w:pPr>
    <w:rPr>
      <w:rFonts w:asciiTheme="majorHAnsi" w:eastAsiaTheme="majorEastAsia" w:hAnsiTheme="majorHAnsi" w:cstheme="majorBidi"/>
      <w:b/>
      <w:color w:val="191919"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191919"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191919"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DDDDDD"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DDDDDD"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DDDDDD"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DDDDDD"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DDDDDD"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DDDDDD" w:themeColor="accent1"/>
      <w:sz w:val="34"/>
      <w:szCs w:val="22"/>
    </w:rPr>
  </w:style>
  <w:style w:type="character" w:customStyle="1" w:styleId="SubtitleChar">
    <w:name w:val="Subtitle Char"/>
    <w:basedOn w:val="DefaultParagraphFont"/>
    <w:link w:val="Subtitle"/>
    <w:uiPriority w:val="11"/>
    <w:semiHidden/>
    <w:rPr>
      <w:rFonts w:eastAsiaTheme="minorEastAsia"/>
      <w:color w:val="DDDDDD" w:themeColor="accent1"/>
      <w:sz w:val="34"/>
      <w:szCs w:val="22"/>
    </w:rPr>
  </w:style>
  <w:style w:type="character" w:styleId="SubtleEmphasis">
    <w:name w:val="Subtle Emphasis"/>
    <w:basedOn w:val="DefaultParagraphFont"/>
    <w:uiPriority w:val="19"/>
    <w:semiHidden/>
    <w:unhideWhenUsed/>
    <w:qFormat/>
    <w:rPr>
      <w:i/>
      <w:iCs/>
      <w:color w:val="404040" w:themeColor="text2" w:themeTint="BF"/>
    </w:rPr>
  </w:style>
  <w:style w:type="character" w:styleId="IntenseEmphasis">
    <w:name w:val="Intense Emphasis"/>
    <w:basedOn w:val="DefaultParagraphFont"/>
    <w:uiPriority w:val="21"/>
    <w:semiHidden/>
    <w:unhideWhenUsed/>
    <w:qFormat/>
    <w:rPr>
      <w:b/>
      <w:i/>
      <w:iCs/>
      <w:color w:val="191919" w:themeColor="text2" w:themeTint="E6"/>
    </w:rPr>
  </w:style>
  <w:style w:type="character" w:styleId="Strong">
    <w:name w:val="Strong"/>
    <w:basedOn w:val="DefaultParagraphFont"/>
    <w:uiPriority w:val="22"/>
    <w:semiHidden/>
    <w:unhideWhenUsed/>
    <w:qFormat/>
    <w:rPr>
      <w:b/>
      <w:bCs/>
      <w:color w:val="40404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191919" w:themeColor="text2" w:themeTint="E6"/>
      <w:sz w:val="34"/>
    </w:rPr>
  </w:style>
  <w:style w:type="character" w:customStyle="1" w:styleId="IntenseQuoteChar">
    <w:name w:val="Intense Quote Char"/>
    <w:basedOn w:val="DefaultParagraphFont"/>
    <w:link w:val="IntenseQuote"/>
    <w:uiPriority w:val="30"/>
    <w:semiHidden/>
    <w:rPr>
      <w:b/>
      <w:i/>
      <w:iCs/>
      <w:color w:val="191919" w:themeColor="text2" w:themeTint="E6"/>
      <w:sz w:val="34"/>
    </w:rPr>
  </w:style>
  <w:style w:type="character" w:styleId="SubtleReference">
    <w:name w:val="Subtle Reference"/>
    <w:basedOn w:val="DefaultParagraphFont"/>
    <w:uiPriority w:val="31"/>
    <w:semiHidden/>
    <w:unhideWhenUsed/>
    <w:qFormat/>
    <w:rPr>
      <w:caps/>
      <w:smallCaps w:val="0"/>
      <w:color w:val="404040" w:themeColor="text2" w:themeTint="BF"/>
    </w:rPr>
  </w:style>
  <w:style w:type="character" w:styleId="IntenseReference">
    <w:name w:val="Intense Reference"/>
    <w:basedOn w:val="DefaultParagraphFont"/>
    <w:uiPriority w:val="32"/>
    <w:semiHidden/>
    <w:unhideWhenUsed/>
    <w:qFormat/>
    <w:rPr>
      <w:b/>
      <w:bCs/>
      <w:caps/>
      <w:smallCaps w:val="0"/>
      <w:color w:val="40404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9B005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0055"/>
    <w:rPr>
      <w:rFonts w:ascii="Times New Roman" w:hAnsi="Times New Roman" w:cs="Times New Roman"/>
      <w:sz w:val="18"/>
      <w:szCs w:val="18"/>
    </w:rPr>
  </w:style>
  <w:style w:type="character" w:styleId="Hyperlink">
    <w:name w:val="Hyperlink"/>
    <w:basedOn w:val="DefaultParagraphFont"/>
    <w:uiPriority w:val="99"/>
    <w:unhideWhenUsed/>
    <w:rsid w:val="00285921"/>
    <w:rPr>
      <w:color w:val="5F5F5F" w:themeColor="hyperlink"/>
      <w:u w:val="single"/>
    </w:rPr>
  </w:style>
  <w:style w:type="character" w:styleId="UnresolvedMention">
    <w:name w:val="Unresolved Mention"/>
    <w:basedOn w:val="DefaultParagraphFont"/>
    <w:uiPriority w:val="99"/>
    <w:semiHidden/>
    <w:unhideWhenUsed/>
    <w:rsid w:val="00285921"/>
    <w:rPr>
      <w:color w:val="605E5C"/>
      <w:shd w:val="clear" w:color="auto" w:fill="E1DFDD"/>
    </w:rPr>
  </w:style>
  <w:style w:type="character" w:styleId="FollowedHyperlink">
    <w:name w:val="FollowedHyperlink"/>
    <w:basedOn w:val="DefaultParagraphFont"/>
    <w:uiPriority w:val="99"/>
    <w:semiHidden/>
    <w:unhideWhenUsed/>
    <w:rsid w:val="00F5692B"/>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sonKendall/Library/Containers/com.microsoft.Word/Data/Library/Application%20Support/Microsoft/Office/16.0/DTS/en-US%7bF45158B4-0A9D-FB47-90F8-0E21008049C3%7d/%7bFA9A8FD0-4050-054F-8407-7F532809BB0A%7dtf10002069.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{FA9A8FD0-4050-054F-8407-7F532809BB0A}tf10002069.dotx</Template>
  <TotalTime>0</TotalTime>
  <Pages>5</Pages>
  <Words>153</Words>
  <Characters>873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Jason Kendall</cp:lastModifiedBy>
  <cp:revision>2</cp:revision>
  <dcterms:created xsi:type="dcterms:W3CDTF">2019-02-26T03:19:00Z</dcterms:created>
  <dcterms:modified xsi:type="dcterms:W3CDTF">2019-02-26T03:19:00Z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